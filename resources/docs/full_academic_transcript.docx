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AF95" w14:textId="28D17B8D" w:rsidR="00D02654" w:rsidRPr="00D02654" w:rsidRDefault="00D02654" w:rsidP="00D02654">
      <w:pPr>
        <w:pStyle w:val="SectionHeader"/>
        <w:jc w:val="center"/>
      </w:pPr>
      <w:r w:rsidRPr="00D02654">
        <w:t>Full Academic Transcript</w:t>
      </w:r>
    </w:p>
    <w:p w14:paraId="223B0565" w14:textId="77777777" w:rsidR="00D02654" w:rsidRDefault="00D02654"/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682"/>
        <w:gridCol w:w="4308"/>
      </w:tblGrid>
      <w:tr w:rsidR="00347212" w:rsidRPr="002D3AFF" w14:paraId="5FEF980F" w14:textId="77777777" w:rsidTr="00347212">
        <w:tc>
          <w:tcPr>
            <w:tcW w:w="9990" w:type="dxa"/>
            <w:gridSpan w:val="2"/>
            <w:shd w:val="clear" w:color="auto" w:fill="auto"/>
          </w:tcPr>
          <w:p w14:paraId="677DCB5D" w14:textId="77777777" w:rsidR="00347212" w:rsidRDefault="00347212">
            <w:pPr>
              <w:pStyle w:val="SectionHeader"/>
            </w:pPr>
            <w:r w:rsidRPr="002D3AFF">
              <w:t>P</w:t>
            </w:r>
            <w:r>
              <w:t>ersonal Information</w:t>
            </w:r>
          </w:p>
        </w:tc>
      </w:tr>
      <w:tr w:rsidR="008154F7" w:rsidRPr="002D3AFF" w14:paraId="1EE6B39A" w14:textId="77777777" w:rsidTr="0020501C">
        <w:tc>
          <w:tcPr>
            <w:tcW w:w="9990" w:type="dxa"/>
            <w:gridSpan w:val="2"/>
            <w:shd w:val="clear" w:color="auto" w:fill="auto"/>
          </w:tcPr>
          <w:p w14:paraId="05A95929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</w:p>
          <w:p w14:paraId="4CCE27FA" w14:textId="77777777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Full Name: Grant Booysen</w:t>
            </w:r>
          </w:p>
          <w:p w14:paraId="1BE0707F" w14:textId="77777777" w:rsidR="001D6EA9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Gender: Male</w:t>
            </w:r>
          </w:p>
          <w:p w14:paraId="1EAD3C04" w14:textId="77777777" w:rsidR="00B85AD0" w:rsidRDefault="007B0B9C" w:rsidP="001D6EA9">
            <w:pPr>
              <w:pStyle w:val="ProfessionalSummaryText"/>
              <w:spacing w:before="0" w:after="0" w:line="240" w:lineRule="auto"/>
            </w:pPr>
            <w:r>
              <w:t>Age: 1</w:t>
            </w:r>
            <w:r w:rsidR="006170B5">
              <w:t>9</w:t>
            </w:r>
            <w:r w:rsidR="009D55C4">
              <w:t xml:space="preserve"> </w:t>
            </w:r>
            <w:r w:rsidR="00A032D9">
              <w:t>years</w:t>
            </w:r>
          </w:p>
          <w:p w14:paraId="2F0BFFB1" w14:textId="14947730" w:rsidR="001D6EA9" w:rsidRPr="002D3AFF" w:rsidRDefault="001D6EA9" w:rsidP="001D6EA9">
            <w:pPr>
              <w:pStyle w:val="ProfessionalSummaryText"/>
              <w:spacing w:before="0" w:after="0" w:line="240" w:lineRule="auto"/>
            </w:pPr>
            <w:r w:rsidRPr="002D3AFF">
              <w:t>Home Language: English</w:t>
            </w:r>
          </w:p>
          <w:p w14:paraId="10F194D0" w14:textId="088A20B6" w:rsidR="001D6EA9" w:rsidRPr="002D3AFF" w:rsidRDefault="001D6EA9" w:rsidP="007D742D">
            <w:pPr>
              <w:pStyle w:val="ProfessionalSummaryText"/>
              <w:spacing w:before="0" w:after="0" w:line="240" w:lineRule="auto"/>
            </w:pPr>
            <w:r w:rsidRPr="002D3AFF">
              <w:t>Nationality</w:t>
            </w:r>
            <w:r w:rsidR="00D9451B">
              <w:t xml:space="preserve"> &amp; Citizenship</w:t>
            </w:r>
            <w:r w:rsidRPr="002D3AFF">
              <w:t>: South African</w:t>
            </w:r>
          </w:p>
        </w:tc>
      </w:tr>
      <w:tr w:rsidR="00B63E74" w:rsidRPr="002D3AFF" w14:paraId="5F8B39F6" w14:textId="77777777" w:rsidTr="00B63E74">
        <w:trPr>
          <w:trHeight w:val="555"/>
        </w:trPr>
        <w:tc>
          <w:tcPr>
            <w:tcW w:w="5682" w:type="dxa"/>
          </w:tcPr>
          <w:p w14:paraId="30A2C814" w14:textId="7827C956" w:rsidR="00B63E74" w:rsidRPr="002D3AFF" w:rsidRDefault="00B63E74" w:rsidP="00FE115E">
            <w:pPr>
              <w:pStyle w:val="Organization"/>
            </w:pPr>
            <w:r>
              <w:t xml:space="preserve">Craighall </w:t>
            </w:r>
            <w:r w:rsidRPr="002D3AFF">
              <w:t>Primary School</w:t>
            </w:r>
          </w:p>
        </w:tc>
        <w:tc>
          <w:tcPr>
            <w:tcW w:w="4308" w:type="dxa"/>
          </w:tcPr>
          <w:p w14:paraId="6FE28167" w14:textId="77777777" w:rsidR="00B63E74" w:rsidRPr="002D3AFF" w:rsidRDefault="00B63E74" w:rsidP="00FE115E">
            <w:pPr>
              <w:pStyle w:val="Organization"/>
              <w:jc w:val="right"/>
            </w:pPr>
            <w:r>
              <w:t>2012</w:t>
            </w:r>
            <w:r w:rsidRPr="002D3AFF">
              <w:t xml:space="preserve"> </w:t>
            </w:r>
            <w:r>
              <w:t>–</w:t>
            </w:r>
            <w:r w:rsidRPr="002D3AFF">
              <w:t xml:space="preserve"> </w:t>
            </w:r>
            <w:r w:rsidR="00E37660">
              <w:t>2016</w:t>
            </w:r>
          </w:p>
        </w:tc>
      </w:tr>
      <w:tr w:rsidR="00B63E74" w:rsidRPr="002D3AFF" w14:paraId="23C98A7C" w14:textId="77777777" w:rsidTr="00442C7E">
        <w:trPr>
          <w:trHeight w:val="555"/>
        </w:trPr>
        <w:tc>
          <w:tcPr>
            <w:tcW w:w="9990" w:type="dxa"/>
            <w:gridSpan w:val="2"/>
          </w:tcPr>
          <w:p w14:paraId="7B3B81C8" w14:textId="77777777" w:rsidR="00A00041" w:rsidRPr="002D3AFF" w:rsidRDefault="00A00041" w:rsidP="00A00041">
            <w:pPr>
              <w:pStyle w:val="Responsibilities"/>
              <w:numPr>
                <w:ilvl w:val="0"/>
                <w:numId w:val="0"/>
              </w:numPr>
              <w:ind w:left="720"/>
            </w:pPr>
          </w:p>
          <w:p w14:paraId="34EED9AE" w14:textId="77777777" w:rsidR="00A00041" w:rsidRPr="00DC497E" w:rsidRDefault="00A00041" w:rsidP="00A0004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Three – 2012</w:t>
            </w:r>
          </w:p>
          <w:p w14:paraId="4A21C426" w14:textId="77777777" w:rsidR="00AE4315" w:rsidRPr="00BA607A" w:rsidRDefault="00AE4315" w:rsidP="00AE4315">
            <w:p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</w:rPr>
              <w:t>Achievements in academics:</w:t>
            </w:r>
          </w:p>
          <w:p w14:paraId="0C6EBAC7" w14:textId="77777777" w:rsidR="00AE4315" w:rsidRPr="00BA607A" w:rsidRDefault="00AE4315" w:rsidP="00AE4315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 xml:space="preserve">Certificate of Merit for </w:t>
            </w:r>
            <w:r>
              <w:rPr>
                <w:rFonts w:ascii="Bookman Old Style" w:hAnsi="Bookman Old Style"/>
                <w:sz w:val="20"/>
              </w:rPr>
              <w:t>Excellence and diligence in all learning areas 2012</w:t>
            </w:r>
          </w:p>
          <w:p w14:paraId="193BBCE0" w14:textId="4C6CB6A0" w:rsidR="00B63E74" w:rsidRPr="003E48C0" w:rsidRDefault="00AE4315" w:rsidP="003E48C0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 xml:space="preserve">Certificate of Merit for </w:t>
            </w:r>
            <w:r w:rsidR="00BC37C0">
              <w:rPr>
                <w:rFonts w:ascii="Bookman Old Style" w:hAnsi="Bookman Old Style"/>
                <w:sz w:val="20"/>
              </w:rPr>
              <w:t>Successfully completing the Foundation Phase 201</w:t>
            </w:r>
            <w:r w:rsidR="003E48C0">
              <w:rPr>
                <w:rFonts w:ascii="Bookman Old Style" w:hAnsi="Bookman Old Style"/>
                <w:sz w:val="20"/>
              </w:rPr>
              <w:t>2</w:t>
            </w:r>
          </w:p>
        </w:tc>
      </w:tr>
      <w:tr w:rsidR="00EE1E09" w:rsidRPr="002D3AFF" w14:paraId="6A6005C0" w14:textId="77777777" w:rsidTr="00EE1E0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4991CFA6" w14:textId="77777777" w:rsidR="00EE1E09" w:rsidRDefault="00EE1E09" w:rsidP="003E48C0">
            <w:pPr>
              <w:pStyle w:val="Responsibilities"/>
              <w:numPr>
                <w:ilvl w:val="0"/>
                <w:numId w:val="0"/>
              </w:numPr>
              <w:rPr>
                <w:b/>
              </w:rPr>
            </w:pPr>
          </w:p>
          <w:p w14:paraId="79D7EA4B" w14:textId="77777777" w:rsidR="00EE1E09" w:rsidRPr="00BA607A" w:rsidRDefault="00EE1E09" w:rsidP="00E14921">
            <w:pPr>
              <w:pStyle w:val="Responsibilities"/>
              <w:rPr>
                <w:b/>
              </w:rPr>
            </w:pPr>
            <w:r w:rsidRPr="00BA607A">
              <w:rPr>
                <w:b/>
              </w:rPr>
              <w:t>Grade Four  – 2013</w:t>
            </w:r>
          </w:p>
          <w:p w14:paraId="6B443B06" w14:textId="77777777" w:rsidR="00EE1E09" w:rsidRPr="00BA607A" w:rsidRDefault="00EE1E09" w:rsidP="00EE1E09">
            <w:pPr>
              <w:rPr>
                <w:rFonts w:ascii="Bookman Old Style" w:hAnsi="Bookman Old Style"/>
              </w:rPr>
            </w:pPr>
          </w:p>
          <w:p w14:paraId="33995815" w14:textId="77777777" w:rsidR="00BE2AAA" w:rsidRPr="00BA607A" w:rsidRDefault="00BE2AAA" w:rsidP="00BE2AAA">
            <w:p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</w:rPr>
              <w:t>Achievements in academics:</w:t>
            </w:r>
          </w:p>
          <w:p w14:paraId="1CD4DDB2" w14:textId="77777777" w:rsidR="00A8001F" w:rsidRPr="00BA607A" w:rsidRDefault="00A8001F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>Certificate of Improvement of Term Average from Term 1 to Term 2 by 4%</w:t>
            </w:r>
          </w:p>
          <w:p w14:paraId="2D49B4C1" w14:textId="77777777" w:rsidR="001C4873" w:rsidRPr="00BA607A" w:rsidRDefault="00BE2AAA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>Certificate of Improvement of Te</w:t>
            </w:r>
            <w:r w:rsidR="00A8001F" w:rsidRPr="00BA607A">
              <w:rPr>
                <w:rFonts w:ascii="Bookman Old Style" w:hAnsi="Bookman Old Style"/>
                <w:sz w:val="20"/>
              </w:rPr>
              <w:t>rm Average from Term 2 to Term 3</w:t>
            </w:r>
            <w:r w:rsidRPr="00BA607A">
              <w:rPr>
                <w:rFonts w:ascii="Bookman Old Style" w:hAnsi="Bookman Old Style"/>
                <w:sz w:val="20"/>
              </w:rPr>
              <w:t xml:space="preserve"> by 3%</w:t>
            </w:r>
            <w:r w:rsidR="001C4873" w:rsidRPr="00BA607A">
              <w:rPr>
                <w:rFonts w:ascii="Bookman Old Style" w:hAnsi="Bookman Old Style"/>
                <w:sz w:val="20"/>
              </w:rPr>
              <w:t xml:space="preserve"> </w:t>
            </w:r>
          </w:p>
          <w:p w14:paraId="7FA827B3" w14:textId="77777777" w:rsidR="00012B85" w:rsidRPr="00C47983" w:rsidRDefault="00012B85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BA607A">
              <w:rPr>
                <w:rFonts w:ascii="Bookman Old Style" w:hAnsi="Bookman Old Style"/>
                <w:sz w:val="20"/>
              </w:rPr>
              <w:t>Certificate of Merit for Olympiade Academica Grade 4 2013 – English 1</w:t>
            </w:r>
            <w:r w:rsidRPr="00BA607A">
              <w:rPr>
                <w:rFonts w:ascii="Bookman Old Style" w:hAnsi="Bookman Old Style"/>
                <w:sz w:val="20"/>
                <w:vertAlign w:val="superscript"/>
              </w:rPr>
              <w:t>st</w:t>
            </w:r>
            <w:r w:rsidRPr="00BA607A">
              <w:rPr>
                <w:rFonts w:ascii="Bookman Old Style" w:hAnsi="Bookman Old Style"/>
                <w:sz w:val="20"/>
              </w:rPr>
              <w:t xml:space="preserve"> language platinum </w:t>
            </w:r>
            <w:r w:rsidRPr="00C47983">
              <w:rPr>
                <w:rFonts w:ascii="Bookman Old Style" w:hAnsi="Bookman Old Style"/>
                <w:sz w:val="20"/>
              </w:rPr>
              <w:t>(90-100%); Afrikaans 2</w:t>
            </w:r>
            <w:r w:rsidRPr="00C47983">
              <w:rPr>
                <w:rFonts w:ascii="Bookman Old Style" w:hAnsi="Bookman Old Style"/>
                <w:sz w:val="20"/>
                <w:vertAlign w:val="superscript"/>
              </w:rPr>
              <w:t>nd</w:t>
            </w:r>
            <w:r w:rsidRPr="00C47983">
              <w:rPr>
                <w:rFonts w:ascii="Bookman Old Style" w:hAnsi="Bookman Old Style"/>
                <w:sz w:val="20"/>
              </w:rPr>
              <w:t xml:space="preserve"> language platinum (90-100%); Life Orientation platinum (90-100%); History gold (80-89%) and Geography silver (70-79%)</w:t>
            </w:r>
          </w:p>
          <w:p w14:paraId="71080B31" w14:textId="77777777" w:rsidR="00C52532" w:rsidRPr="00C47983" w:rsidRDefault="00C52532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 xml:space="preserve">Certificate of Merit for </w:t>
            </w:r>
            <w:r w:rsidR="00B41233" w:rsidRPr="00C47983">
              <w:rPr>
                <w:rFonts w:ascii="Bookman Old Style" w:hAnsi="Bookman Old Style"/>
                <w:sz w:val="20"/>
              </w:rPr>
              <w:t>Highest achiever in Afrikaans in Grade 4 2013</w:t>
            </w:r>
          </w:p>
          <w:p w14:paraId="5CA238BB" w14:textId="77777777" w:rsidR="00C52532" w:rsidRPr="00C47983" w:rsidRDefault="00C52532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>Certificate of Merit for D</w:t>
            </w:r>
            <w:r w:rsidR="00B41233" w:rsidRPr="00C47983">
              <w:rPr>
                <w:rFonts w:ascii="Bookman Old Style" w:hAnsi="Bookman Old Style"/>
                <w:sz w:val="20"/>
              </w:rPr>
              <w:t xml:space="preserve">emonstrating </w:t>
            </w:r>
            <w:r w:rsidRPr="00C47983">
              <w:rPr>
                <w:rFonts w:ascii="Bookman Old Style" w:hAnsi="Bookman Old Style"/>
                <w:sz w:val="20"/>
              </w:rPr>
              <w:t>excellent skills in Art and with the potential to do very well 2013</w:t>
            </w:r>
          </w:p>
          <w:p w14:paraId="5667475B" w14:textId="77777777" w:rsidR="001C4873" w:rsidRPr="00C4798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C47983">
              <w:rPr>
                <w:rFonts w:ascii="Bookman Old Style" w:hAnsi="Bookman Old Style"/>
                <w:sz w:val="20"/>
              </w:rPr>
              <w:t>Ce</w:t>
            </w:r>
            <w:r w:rsidR="00777EBA">
              <w:rPr>
                <w:rFonts w:ascii="Bookman Old Style" w:hAnsi="Bookman Old Style"/>
                <w:sz w:val="20"/>
              </w:rPr>
              <w:t xml:space="preserve">rtificate of Merit for Academic </w:t>
            </w:r>
            <w:r w:rsidRPr="00C47983">
              <w:rPr>
                <w:rFonts w:ascii="Bookman Old Style" w:hAnsi="Bookman Old Style"/>
                <w:sz w:val="20"/>
              </w:rPr>
              <w:t xml:space="preserve">excellence </w:t>
            </w:r>
            <w:r w:rsidR="00C52532" w:rsidRPr="00C47983">
              <w:rPr>
                <w:rFonts w:ascii="Bookman Old Style" w:hAnsi="Bookman Old Style"/>
                <w:sz w:val="20"/>
              </w:rPr>
              <w:t>2013</w:t>
            </w:r>
          </w:p>
          <w:p w14:paraId="070DDA03" w14:textId="77777777" w:rsidR="00B52615" w:rsidRPr="00B52615" w:rsidRDefault="00B52615" w:rsidP="003E48C0">
            <w:pPr>
              <w:ind w:left="360"/>
            </w:pPr>
          </w:p>
          <w:p w14:paraId="39715186" w14:textId="77777777" w:rsidR="00B52615" w:rsidRPr="00DC497E" w:rsidRDefault="00B52615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Five – 2014</w:t>
            </w:r>
          </w:p>
          <w:p w14:paraId="4B515081" w14:textId="77777777" w:rsidR="00B52615" w:rsidRDefault="00B52615" w:rsidP="00B52615">
            <w:pPr>
              <w:rPr>
                <w:rFonts w:ascii="Bookman Old Style" w:hAnsi="Bookman Old Style"/>
              </w:rPr>
            </w:pPr>
          </w:p>
          <w:p w14:paraId="098A4201" w14:textId="77777777" w:rsidR="00B52615" w:rsidRDefault="00B52615" w:rsidP="00B52615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812CB60" w14:textId="77777777" w:rsidR="001572E7" w:rsidRPr="001C4873" w:rsidRDefault="001572E7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Improvement of Term Average from Term 1 to Term 2 by 2%</w:t>
            </w:r>
          </w:p>
          <w:p w14:paraId="2410DF65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Mathematics 2014</w:t>
            </w:r>
          </w:p>
          <w:p w14:paraId="3656DE0A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English 2014</w:t>
            </w:r>
          </w:p>
          <w:p w14:paraId="3D90EFE3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Social Science 2014</w:t>
            </w:r>
          </w:p>
          <w:p w14:paraId="7C4FB186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achiever in N</w:t>
            </w:r>
            <w:r w:rsidR="00A06558">
              <w:rPr>
                <w:rFonts w:ascii="Bookman Old Style" w:hAnsi="Bookman Old Style"/>
                <w:sz w:val="20"/>
              </w:rPr>
              <w:t>atura</w:t>
            </w:r>
            <w:r>
              <w:rPr>
                <w:rFonts w:ascii="Bookman Old Style" w:hAnsi="Bookman Old Style"/>
                <w:sz w:val="20"/>
              </w:rPr>
              <w:t>l Science 2014</w:t>
            </w:r>
          </w:p>
          <w:p w14:paraId="185A6E9F" w14:textId="77777777" w:rsidR="001C4873" w:rsidRPr="001C4873" w:rsidRDefault="001C4873" w:rsidP="00DD07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– over 80% average 2014</w:t>
            </w:r>
          </w:p>
          <w:p w14:paraId="1ABD472B" w14:textId="4C2C3204" w:rsidR="0015751A" w:rsidRPr="003E48C0" w:rsidRDefault="002A5393" w:rsidP="00154AD4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Top pupil in Grade 5 2014</w:t>
            </w:r>
          </w:p>
        </w:tc>
      </w:tr>
      <w:tr w:rsidR="00154AD4" w:rsidRPr="002D3AFF" w14:paraId="3068A267" w14:textId="77777777" w:rsidTr="00EE1E0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00C97B62" w14:textId="77777777" w:rsidR="00154AD4" w:rsidRPr="00DD07D4" w:rsidRDefault="00154AD4" w:rsidP="00154AD4">
            <w:pPr>
              <w:pStyle w:val="ListParagraph"/>
            </w:pPr>
          </w:p>
          <w:p w14:paraId="4C8F0FE7" w14:textId="77777777" w:rsidR="00154AD4" w:rsidRDefault="00154AD4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D34312">
              <w:rPr>
                <w:b/>
              </w:rPr>
              <w:t>Six – 2015</w:t>
            </w:r>
          </w:p>
          <w:p w14:paraId="2761FEB1" w14:textId="77777777" w:rsidR="00154AD4" w:rsidRDefault="00154AD4" w:rsidP="00154AD4">
            <w:pPr>
              <w:rPr>
                <w:rFonts w:ascii="Bookman Old Style" w:hAnsi="Bookman Old Style"/>
              </w:rPr>
            </w:pPr>
          </w:p>
          <w:p w14:paraId="75748F35" w14:textId="77777777" w:rsidR="00491F03" w:rsidRDefault="00491F03" w:rsidP="00491F03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3A6EC54" w14:textId="77777777" w:rsidR="00491F03" w:rsidRPr="00BB27F2" w:rsidRDefault="00491F03" w:rsidP="00491F0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Improvement of Term Average from Term 2 to Term 3 by 2%</w:t>
            </w:r>
          </w:p>
          <w:p w14:paraId="05C5009A" w14:textId="77777777" w:rsidR="00BB27F2" w:rsidRPr="00BB27F2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Life Skills 2015</w:t>
            </w:r>
          </w:p>
          <w:p w14:paraId="71B4BC41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Social Science 2015</w:t>
            </w:r>
          </w:p>
          <w:p w14:paraId="3DA6FF2D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Natural Science &amp; Technology 2015</w:t>
            </w:r>
          </w:p>
          <w:p w14:paraId="4A983B09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Academic excellence in Afrikaans 2015</w:t>
            </w:r>
          </w:p>
          <w:p w14:paraId="4D1DB25E" w14:textId="77777777" w:rsidR="00BB27F2" w:rsidRPr="001C4873" w:rsidRDefault="00BB27F2" w:rsidP="00BB27F2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Grbcic Trophy for the highest aggregate in Gr.6 2015</w:t>
            </w:r>
          </w:p>
          <w:p w14:paraId="4B4E9E9C" w14:textId="77777777" w:rsidR="00D34312" w:rsidRPr="00D34312" w:rsidRDefault="00D34312" w:rsidP="00D34312">
            <w:pPr>
              <w:pStyle w:val="ListParagraph"/>
            </w:pPr>
          </w:p>
          <w:p w14:paraId="2227A190" w14:textId="77777777" w:rsidR="00D34312" w:rsidRDefault="00D34312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E14921">
              <w:rPr>
                <w:b/>
              </w:rPr>
              <w:t>Seven – 2016</w:t>
            </w:r>
          </w:p>
          <w:p w14:paraId="656DD173" w14:textId="77777777" w:rsidR="00D34312" w:rsidRDefault="00D34312" w:rsidP="00D34312">
            <w:pPr>
              <w:rPr>
                <w:rFonts w:ascii="Bookman Old Style" w:hAnsi="Bookman Old Style"/>
              </w:rPr>
            </w:pPr>
          </w:p>
          <w:p w14:paraId="41091533" w14:textId="77777777" w:rsidR="00D34312" w:rsidRDefault="00D34312" w:rsidP="00747C3F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47F1900" w14:textId="77777777" w:rsidR="00EF43B3" w:rsidRPr="00BB27F2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Botha Trophy – Excellence in Afrikaans 2016</w:t>
            </w:r>
          </w:p>
          <w:p w14:paraId="6AEED5D0" w14:textId="77777777" w:rsidR="00EF43B3" w:rsidRPr="001C4873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Certificate of Merit for Turner Trophy – Excellence in Social Science 2016</w:t>
            </w:r>
          </w:p>
          <w:p w14:paraId="678D6AF8" w14:textId="77777777" w:rsidR="00EF43B3" w:rsidRPr="001C4873" w:rsidRDefault="00EF43B3" w:rsidP="00EF43B3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Certificate of Merit for Chipkin Dux Award and Conradie Trophy 2016</w:t>
            </w:r>
          </w:p>
          <w:p w14:paraId="2C05C61F" w14:textId="3FD4D058" w:rsidR="003E48C0" w:rsidRPr="003E48C0" w:rsidRDefault="00EF43B3" w:rsidP="00F3574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EA5792">
              <w:rPr>
                <w:rFonts w:ascii="Bookman Old Style" w:hAnsi="Bookman Old Style"/>
                <w:sz w:val="20"/>
              </w:rPr>
              <w:t>Certificate of Merit for Full Academic Colours 2016 which was re-awarded</w:t>
            </w:r>
          </w:p>
          <w:p w14:paraId="183E7DB1" w14:textId="77777777" w:rsidR="003E48C0" w:rsidRPr="00F3574D" w:rsidRDefault="003E48C0" w:rsidP="00F3574D"/>
        </w:tc>
      </w:tr>
      <w:tr w:rsidR="00B0454D" w:rsidRPr="002D3AFF" w14:paraId="74EB5078" w14:textId="77777777" w:rsidTr="00B0454D">
        <w:trPr>
          <w:trHeight w:val="555"/>
        </w:trPr>
        <w:tc>
          <w:tcPr>
            <w:tcW w:w="5682" w:type="dxa"/>
            <w:shd w:val="clear" w:color="auto" w:fill="auto"/>
          </w:tcPr>
          <w:p w14:paraId="392B1E9D" w14:textId="77777777" w:rsidR="00B0454D" w:rsidRPr="00DD07D4" w:rsidRDefault="00B0454D" w:rsidP="00B0454D">
            <w:pPr>
              <w:pStyle w:val="Organization"/>
            </w:pPr>
            <w:r>
              <w:lastRenderedPageBreak/>
              <w:t xml:space="preserve">Northcliff High </w:t>
            </w:r>
            <w:r w:rsidRPr="002D3AFF">
              <w:t>School</w:t>
            </w:r>
          </w:p>
        </w:tc>
        <w:tc>
          <w:tcPr>
            <w:tcW w:w="4308" w:type="dxa"/>
            <w:shd w:val="clear" w:color="auto" w:fill="auto"/>
          </w:tcPr>
          <w:p w14:paraId="464234AB" w14:textId="77777777" w:rsidR="00B0454D" w:rsidRPr="00DD07D4" w:rsidRDefault="00B0454D" w:rsidP="00B0454D">
            <w:pPr>
              <w:pStyle w:val="Organization"/>
              <w:jc w:val="right"/>
            </w:pPr>
            <w:r>
              <w:t>2017</w:t>
            </w:r>
            <w:r w:rsidRPr="002D3AFF">
              <w:t xml:space="preserve"> </w:t>
            </w:r>
            <w:r>
              <w:t>–</w:t>
            </w:r>
            <w:r w:rsidRPr="002D3AFF">
              <w:t xml:space="preserve"> </w:t>
            </w:r>
            <w:r>
              <w:t>to current</w:t>
            </w:r>
          </w:p>
        </w:tc>
      </w:tr>
      <w:tr w:rsidR="00E14921" w:rsidRPr="002D3AFF" w14:paraId="46414A3E" w14:textId="77777777" w:rsidTr="00B360A9">
        <w:trPr>
          <w:trHeight w:val="555"/>
        </w:trPr>
        <w:tc>
          <w:tcPr>
            <w:tcW w:w="9990" w:type="dxa"/>
            <w:gridSpan w:val="2"/>
            <w:shd w:val="clear" w:color="auto" w:fill="auto"/>
          </w:tcPr>
          <w:p w14:paraId="027B0F52" w14:textId="77777777" w:rsidR="00E14921" w:rsidRDefault="00E14921" w:rsidP="00E14921">
            <w:pPr>
              <w:pStyle w:val="Responsibilities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14:paraId="46077CDA" w14:textId="77777777" w:rsidR="00E14921" w:rsidRDefault="00E14921" w:rsidP="00E14921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4B39B7">
              <w:rPr>
                <w:b/>
              </w:rPr>
              <w:t>Eight – 2017</w:t>
            </w:r>
          </w:p>
          <w:p w14:paraId="284D9CA7" w14:textId="77777777" w:rsidR="00E14921" w:rsidRDefault="00E14921" w:rsidP="00E14921">
            <w:pPr>
              <w:rPr>
                <w:rFonts w:ascii="Bookman Old Style" w:hAnsi="Bookman Old Style"/>
              </w:rPr>
            </w:pPr>
          </w:p>
          <w:p w14:paraId="447F7AE6" w14:textId="77777777" w:rsidR="00E14921" w:rsidRDefault="00E14921" w:rsidP="00E14921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699AA74A" w14:textId="77777777" w:rsidR="00E8540F" w:rsidRPr="0064078E" w:rsidRDefault="00E8540F" w:rsidP="00E14921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</w:t>
            </w:r>
            <w:r w:rsidR="0064078E">
              <w:rPr>
                <w:rFonts w:ascii="Bookman Old Style" w:hAnsi="Bookman Old Style"/>
                <w:sz w:val="20"/>
              </w:rPr>
              <w:t xml:space="preserve"> </w:t>
            </w:r>
            <w:r>
              <w:rPr>
                <w:rFonts w:ascii="Bookman Old Style" w:hAnsi="Bookman Old Style"/>
                <w:sz w:val="20"/>
              </w:rPr>
              <w:t>1 2017</w:t>
            </w:r>
          </w:p>
          <w:p w14:paraId="6D10A4A3" w14:textId="77777777" w:rsidR="0064078E" w:rsidRPr="0064078E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 2 2017</w:t>
            </w:r>
          </w:p>
          <w:p w14:paraId="3288EA7E" w14:textId="77777777" w:rsidR="0064078E" w:rsidRPr="00E8540F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20 Academic Achievement – Term 3 2017</w:t>
            </w:r>
          </w:p>
          <w:p w14:paraId="49989F31" w14:textId="77777777" w:rsidR="0064078E" w:rsidRPr="00E8540F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Top Academic Achievement in Accounting &amp; Biology for 2017</w:t>
            </w:r>
          </w:p>
          <w:p w14:paraId="7F1FF636" w14:textId="77777777" w:rsidR="0064078E" w:rsidRPr="0064078E" w:rsidRDefault="0064078E" w:rsidP="0064078E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8 – Outstanding Academic Achievement over 80% average in 2017</w:t>
            </w:r>
          </w:p>
          <w:p w14:paraId="3B4599A0" w14:textId="77777777" w:rsidR="004B39B7" w:rsidRPr="004B39B7" w:rsidRDefault="004B39B7" w:rsidP="004B39B7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8235B66" w14:textId="77777777" w:rsidR="004B39B7" w:rsidRDefault="004B39B7" w:rsidP="004B39B7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746D58">
              <w:rPr>
                <w:b/>
              </w:rPr>
              <w:t>Nine – 2018</w:t>
            </w:r>
          </w:p>
          <w:p w14:paraId="7F7654CF" w14:textId="77777777" w:rsidR="004B39B7" w:rsidRDefault="004B39B7" w:rsidP="004B39B7">
            <w:pPr>
              <w:rPr>
                <w:rFonts w:ascii="Bookman Old Style" w:hAnsi="Bookman Old Style"/>
              </w:rPr>
            </w:pPr>
          </w:p>
          <w:p w14:paraId="79A073AB" w14:textId="77777777" w:rsidR="004B39B7" w:rsidRDefault="004B39B7" w:rsidP="004B39B7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1B826BAC" w14:textId="77777777" w:rsidR="00746D58" w:rsidRPr="00E8540F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Diligence in 2018</w:t>
            </w:r>
          </w:p>
          <w:p w14:paraId="75696565" w14:textId="77777777" w:rsidR="00746D58" w:rsidRPr="00E8540F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Top Academic Achievement in Accounting, Science, Geography &amp; Technology for 2018</w:t>
            </w:r>
          </w:p>
          <w:p w14:paraId="6763D192" w14:textId="77777777" w:rsidR="004B39B7" w:rsidRPr="00746D58" w:rsidRDefault="00746D58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9 – Outstanding Academic Achievement over 80% average in 2018</w:t>
            </w:r>
          </w:p>
          <w:p w14:paraId="2736E590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00118F1F" w14:textId="77777777" w:rsidR="00746D58" w:rsidRDefault="00746D58" w:rsidP="00746D58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 w:rsidR="0042184F">
              <w:rPr>
                <w:b/>
              </w:rPr>
              <w:t>Ten – 2019</w:t>
            </w:r>
          </w:p>
          <w:p w14:paraId="3CAC4884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3866C8E5" w14:textId="61E5B96C" w:rsidR="00746D58" w:rsidRDefault="00746D58" w:rsidP="00746D58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  <w:r w:rsidR="002F608C">
              <w:rPr>
                <w:rFonts w:ascii="Bookman Old Style" w:hAnsi="Bookman Old Style"/>
              </w:rPr>
              <w:t xml:space="preserve"> Senior Half Colours for Academics for 2019</w:t>
            </w:r>
          </w:p>
          <w:p w14:paraId="5A35D19B" w14:textId="77777777" w:rsidR="00746D58" w:rsidRDefault="004023FE" w:rsidP="00746D58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0"/>
              </w:rPr>
            </w:pPr>
            <w:r w:rsidRPr="008B34AA">
              <w:rPr>
                <w:rFonts w:ascii="Bookman Old Style" w:hAnsi="Bookman Old Style"/>
                <w:sz w:val="20"/>
              </w:rPr>
              <w:t>Top Academic Achiever for term 1 and 2</w:t>
            </w:r>
          </w:p>
          <w:p w14:paraId="5DB70E09" w14:textId="77777777" w:rsidR="0042184F" w:rsidRPr="00E8540F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Diligence in 2019</w:t>
            </w:r>
          </w:p>
          <w:p w14:paraId="52A24A3B" w14:textId="643569AE" w:rsidR="0042184F" w:rsidRPr="00BF4EBB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Top Academic Achievement in Information Technology and Life Orientation for 2019</w:t>
            </w:r>
          </w:p>
          <w:p w14:paraId="70243710" w14:textId="799BFA6A" w:rsidR="00BF4EBB" w:rsidRPr="00BF4EBB" w:rsidRDefault="00BF4EBB" w:rsidP="00BF4EBB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Outstanding Academic Achievement over 80% average in 2019</w:t>
            </w:r>
          </w:p>
          <w:p w14:paraId="3706A6E8" w14:textId="77777777" w:rsidR="0042184F" w:rsidRPr="00746D58" w:rsidRDefault="0042184F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10 – Top Scholar in Grade 10: 90% average</w:t>
            </w:r>
          </w:p>
          <w:p w14:paraId="27CD4AB1" w14:textId="77777777" w:rsidR="00746D58" w:rsidRDefault="00746D58" w:rsidP="00746D58">
            <w:pPr>
              <w:rPr>
                <w:rFonts w:ascii="Bookman Old Style" w:hAnsi="Bookman Old Style"/>
              </w:rPr>
            </w:pPr>
          </w:p>
          <w:p w14:paraId="09B726D5" w14:textId="2960D365" w:rsidR="0042184F" w:rsidRDefault="0042184F" w:rsidP="0042184F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Eleven – 2020</w:t>
            </w:r>
          </w:p>
          <w:p w14:paraId="52596FE3" w14:textId="77777777" w:rsidR="00161553" w:rsidRDefault="00161553" w:rsidP="0042184F">
            <w:pPr>
              <w:rPr>
                <w:rFonts w:ascii="Bookman Old Style" w:hAnsi="Bookman Old Style"/>
              </w:rPr>
            </w:pPr>
          </w:p>
          <w:p w14:paraId="6D6A6DBA" w14:textId="1F0743EA" w:rsidR="002F608C" w:rsidRPr="00E25D5B" w:rsidRDefault="0042184F" w:rsidP="00E25D5B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  <w:r w:rsidR="00454380">
              <w:rPr>
                <w:rFonts w:ascii="Bookman Old Style" w:hAnsi="Bookman Old Style"/>
              </w:rPr>
              <w:t xml:space="preserve">  </w:t>
            </w:r>
            <w:r w:rsidR="002F608C">
              <w:rPr>
                <w:rFonts w:ascii="Bookman Old Style" w:hAnsi="Bookman Old Style"/>
              </w:rPr>
              <w:t xml:space="preserve">Senior </w:t>
            </w:r>
            <w:r w:rsidR="00454380">
              <w:rPr>
                <w:rFonts w:ascii="Bookman Old Style" w:hAnsi="Bookman Old Style"/>
              </w:rPr>
              <w:t>Full Colours for Academics for 2020</w:t>
            </w:r>
          </w:p>
          <w:p w14:paraId="27007208" w14:textId="0E4ED9D1" w:rsidR="002F608C" w:rsidRPr="00E8540F" w:rsidRDefault="002F608C" w:rsidP="002F608C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E25D5B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Diligence in 20</w:t>
            </w:r>
            <w:r w:rsidR="00E25D5B">
              <w:rPr>
                <w:rFonts w:ascii="Bookman Old Style" w:hAnsi="Bookman Old Style"/>
                <w:sz w:val="20"/>
              </w:rPr>
              <w:t>20</w:t>
            </w:r>
          </w:p>
          <w:p w14:paraId="57236151" w14:textId="22E55CE3" w:rsidR="002F608C" w:rsidRPr="00E8540F" w:rsidRDefault="002F608C" w:rsidP="002F608C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040C2B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Top Academic Achievement in Information Technology</w:t>
            </w:r>
            <w:r w:rsidR="00040C2B">
              <w:rPr>
                <w:rFonts w:ascii="Bookman Old Style" w:hAnsi="Bookman Old Style"/>
                <w:sz w:val="20"/>
              </w:rPr>
              <w:t xml:space="preserve">, Mathematics and Advanced Programme Mathematics </w:t>
            </w:r>
            <w:r>
              <w:rPr>
                <w:rFonts w:ascii="Bookman Old Style" w:hAnsi="Bookman Old Style"/>
                <w:sz w:val="20"/>
              </w:rPr>
              <w:t>for 20</w:t>
            </w:r>
            <w:r w:rsidR="00040C2B">
              <w:rPr>
                <w:rFonts w:ascii="Bookman Old Style" w:hAnsi="Bookman Old Style"/>
                <w:sz w:val="20"/>
              </w:rPr>
              <w:t>20</w:t>
            </w:r>
          </w:p>
          <w:p w14:paraId="1FBB3EF1" w14:textId="444DCD2D" w:rsidR="002F608C" w:rsidRPr="002F608C" w:rsidRDefault="002F608C" w:rsidP="0042184F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Award of Merit for Grade 1</w:t>
            </w:r>
            <w:r w:rsidR="004D6022">
              <w:rPr>
                <w:rFonts w:ascii="Bookman Old Style" w:hAnsi="Bookman Old Style"/>
                <w:sz w:val="20"/>
              </w:rPr>
              <w:t>1</w:t>
            </w:r>
            <w:r>
              <w:rPr>
                <w:rFonts w:ascii="Bookman Old Style" w:hAnsi="Bookman Old Style"/>
                <w:sz w:val="20"/>
              </w:rPr>
              <w:t xml:space="preserve"> – </w:t>
            </w:r>
            <w:r w:rsidR="004D6022">
              <w:rPr>
                <w:rFonts w:ascii="Bookman Old Style" w:hAnsi="Bookman Old Style"/>
                <w:sz w:val="20"/>
              </w:rPr>
              <w:t>Outstanding Academic Achievement over 80% average in 2020</w:t>
            </w:r>
          </w:p>
          <w:p w14:paraId="7BD7FD69" w14:textId="77777777" w:rsidR="0042184F" w:rsidRPr="0042184F" w:rsidRDefault="0042184F" w:rsidP="0042184F"/>
          <w:p w14:paraId="4458D351" w14:textId="71D1F8E1" w:rsidR="00454380" w:rsidRDefault="00454380" w:rsidP="00454380">
            <w:pPr>
              <w:pStyle w:val="Responsibilities"/>
              <w:rPr>
                <w:b/>
              </w:rPr>
            </w:pPr>
            <w:r w:rsidRPr="00DC497E">
              <w:rPr>
                <w:b/>
              </w:rPr>
              <w:t xml:space="preserve">Grade </w:t>
            </w:r>
            <w:r>
              <w:rPr>
                <w:b/>
              </w:rPr>
              <w:t>Twelve – 2021</w:t>
            </w:r>
          </w:p>
          <w:p w14:paraId="1EAF94AF" w14:textId="77777777" w:rsidR="00454380" w:rsidRDefault="00454380" w:rsidP="00454380">
            <w:pPr>
              <w:rPr>
                <w:rFonts w:ascii="Bookman Old Style" w:hAnsi="Bookman Old Style"/>
              </w:rPr>
            </w:pPr>
          </w:p>
          <w:p w14:paraId="50E7B146" w14:textId="77777777" w:rsidR="00454380" w:rsidRPr="0042184F" w:rsidRDefault="00454380" w:rsidP="00454380">
            <w:pPr>
              <w:rPr>
                <w:rFonts w:ascii="Bookman Old Style" w:hAnsi="Bookman Old Style"/>
              </w:rPr>
            </w:pPr>
            <w:r w:rsidRPr="002D3AFF">
              <w:rPr>
                <w:rFonts w:ascii="Bookman Old Style" w:hAnsi="Bookman Old Style"/>
              </w:rPr>
              <w:t>Achievements</w:t>
            </w:r>
            <w:r>
              <w:rPr>
                <w:rFonts w:ascii="Bookman Old Style" w:hAnsi="Bookman Old Style"/>
              </w:rPr>
              <w:t xml:space="preserve"> in academics</w:t>
            </w:r>
            <w:r w:rsidRPr="002D3AFF">
              <w:rPr>
                <w:rFonts w:ascii="Bookman Old Style" w:hAnsi="Bookman Old Style"/>
              </w:rPr>
              <w:t>:</w:t>
            </w:r>
          </w:p>
          <w:p w14:paraId="61459A67" w14:textId="7FC07D33" w:rsidR="00E14921" w:rsidRDefault="003E48C0" w:rsidP="003E48C0">
            <w:pPr>
              <w:pStyle w:val="ListParagraph"/>
              <w:numPr>
                <w:ilvl w:val="0"/>
                <w:numId w:val="7"/>
              </w:numPr>
            </w:pPr>
            <w:r w:rsidRPr="003E48C0">
              <w:rPr>
                <w:rFonts w:ascii="Bookman Old Style" w:hAnsi="Bookman Old Style"/>
                <w:sz w:val="20"/>
              </w:rPr>
              <w:t>Award of Merit for Grade 12 – Outstanding Academic Achievement over 80% average in 2021</w:t>
            </w:r>
          </w:p>
        </w:tc>
      </w:tr>
    </w:tbl>
    <w:p w14:paraId="38663E5E" w14:textId="25F44E13" w:rsidR="00241BDA" w:rsidRPr="002D3AFF" w:rsidRDefault="00241BDA">
      <w:pPr>
        <w:rPr>
          <w:rFonts w:ascii="Bookman Old Style" w:hAnsi="Bookman Old Style"/>
        </w:rPr>
      </w:pPr>
    </w:p>
    <w:sectPr w:rsidR="00241BDA" w:rsidRPr="002D3AFF" w:rsidSect="00D94D44">
      <w:headerReference w:type="default" r:id="rId10"/>
      <w:footerReference w:type="default" r:id="rId11"/>
      <w:pgSz w:w="11907" w:h="16840" w:code="9"/>
      <w:pgMar w:top="907" w:right="1797" w:bottom="1168" w:left="1797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62A1" w14:textId="77777777" w:rsidR="00DC01E8" w:rsidRDefault="00DC01E8">
      <w:r>
        <w:separator/>
      </w:r>
    </w:p>
  </w:endnote>
  <w:endnote w:type="continuationSeparator" w:id="0">
    <w:p w14:paraId="7DDFB2DA" w14:textId="77777777" w:rsidR="00DC01E8" w:rsidRDefault="00DC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9520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0DED90B4" w14:textId="32AFC598" w:rsidR="009A14F9" w:rsidRDefault="009A14F9">
            <w:pPr>
              <w:pStyle w:val="Footer"/>
              <w:jc w:val="center"/>
            </w:pPr>
            <w:r w:rsidRPr="009A14F9">
              <w:rPr>
                <w:rFonts w:ascii="Bookman Old Style" w:hAnsi="Bookman Old Style"/>
              </w:rPr>
              <w:t xml:space="preserve">Page 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begin"/>
            </w:r>
            <w:r w:rsidRPr="009A14F9">
              <w:rPr>
                <w:rFonts w:ascii="Bookman Old Style" w:hAnsi="Bookman Old Style"/>
              </w:rPr>
              <w:instrText xml:space="preserve"> PAGE </w:instrTex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separate"/>
            </w:r>
            <w:r w:rsidR="00731308">
              <w:rPr>
                <w:rFonts w:ascii="Bookman Old Style" w:hAnsi="Bookman Old Style"/>
                <w:noProof/>
              </w:rPr>
              <w:t>8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end"/>
            </w:r>
            <w:r w:rsidRPr="009A14F9">
              <w:rPr>
                <w:rFonts w:ascii="Bookman Old Style" w:hAnsi="Bookman Old Style"/>
              </w:rPr>
              <w:t xml:space="preserve"> of 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begin"/>
            </w:r>
            <w:r w:rsidRPr="009A14F9">
              <w:rPr>
                <w:rFonts w:ascii="Bookman Old Style" w:hAnsi="Bookman Old Style"/>
              </w:rPr>
              <w:instrText xml:space="preserve"> NUMPAGES  </w:instrTex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separate"/>
            </w:r>
            <w:r w:rsidR="00731308">
              <w:rPr>
                <w:rFonts w:ascii="Bookman Old Style" w:hAnsi="Bookman Old Style"/>
                <w:noProof/>
              </w:rPr>
              <w:t>8</w:t>
            </w:r>
            <w:r w:rsidR="00841F81" w:rsidRPr="009A14F9">
              <w:rPr>
                <w:rFonts w:ascii="Bookman Old Style" w:hAnsi="Bookman Old Style"/>
                <w:szCs w:val="24"/>
              </w:rPr>
              <w:fldChar w:fldCharType="end"/>
            </w:r>
            <w:r w:rsidR="0058761D">
              <w:rPr>
                <w:rFonts w:ascii="Bookman Old Style" w:hAnsi="Bookman Old Style"/>
                <w:szCs w:val="24"/>
              </w:rPr>
              <w:t xml:space="preserve"> – Updated on </w:t>
            </w:r>
            <w:r w:rsidR="00841F81">
              <w:rPr>
                <w:rFonts w:ascii="Bookman Old Style" w:hAnsi="Bookman Old Style"/>
                <w:szCs w:val="24"/>
              </w:rPr>
              <w:fldChar w:fldCharType="begin"/>
            </w:r>
            <w:r w:rsidR="0058761D">
              <w:rPr>
                <w:rFonts w:ascii="Bookman Old Style" w:hAnsi="Bookman Old Style"/>
                <w:szCs w:val="24"/>
              </w:rPr>
              <w:instrText xml:space="preserve"> DATE \@ "d MMMM yyyy" </w:instrText>
            </w:r>
            <w:r w:rsidR="00841F81">
              <w:rPr>
                <w:rFonts w:ascii="Bookman Old Style" w:hAnsi="Bookman Old Style"/>
                <w:szCs w:val="24"/>
              </w:rPr>
              <w:fldChar w:fldCharType="separate"/>
            </w:r>
            <w:r w:rsidR="00B85AD0">
              <w:rPr>
                <w:rFonts w:ascii="Bookman Old Style" w:hAnsi="Bookman Old Style"/>
                <w:noProof/>
                <w:szCs w:val="24"/>
              </w:rPr>
              <w:t>25 June 2023</w:t>
            </w:r>
            <w:r w:rsidR="00841F81">
              <w:rPr>
                <w:rFonts w:ascii="Bookman Old Style" w:hAnsi="Bookman Old Style"/>
                <w:szCs w:val="24"/>
              </w:rPr>
              <w:fldChar w:fldCharType="end"/>
            </w:r>
          </w:p>
        </w:sdtContent>
      </w:sdt>
    </w:sdtContent>
  </w:sdt>
  <w:p w14:paraId="6DD50E2C" w14:textId="77777777" w:rsidR="009A14F9" w:rsidRPr="009A14F9" w:rsidRDefault="009A14F9">
    <w:pPr>
      <w:pStyle w:val="Foo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72E4" w14:textId="77777777" w:rsidR="00DC01E8" w:rsidRDefault="00DC01E8">
      <w:r>
        <w:separator/>
      </w:r>
    </w:p>
  </w:footnote>
  <w:footnote w:type="continuationSeparator" w:id="0">
    <w:p w14:paraId="0F5061B8" w14:textId="77777777" w:rsidR="00DC01E8" w:rsidRDefault="00DC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04F7" w14:textId="77777777" w:rsidR="00D94D44" w:rsidRPr="00347212" w:rsidRDefault="00D94D44" w:rsidP="00347212">
    <w:pPr>
      <w:pStyle w:val="Header"/>
      <w:jc w:val="center"/>
      <w:rPr>
        <w:rFonts w:ascii="Bookman Old Style" w:hAnsi="Bookman Old Style"/>
        <w:b/>
        <w:sz w:val="36"/>
        <w:szCs w:val="36"/>
      </w:rPr>
    </w:pPr>
    <w:r w:rsidRPr="00347212">
      <w:rPr>
        <w:rFonts w:ascii="Bookman Old Style" w:hAnsi="Bookman Old Style"/>
        <w:b/>
        <w:sz w:val="36"/>
        <w:szCs w:val="36"/>
      </w:rPr>
      <w:t>Curriculum Vitae of Grant Booysen</w:t>
    </w:r>
  </w:p>
  <w:p w14:paraId="0F0A53F8" w14:textId="77777777" w:rsidR="00D94D44" w:rsidRDefault="00000000">
    <w:pPr>
      <w:pStyle w:val="Header"/>
    </w:pPr>
    <w:r>
      <w:pict w14:anchorId="2DBCDAA6">
        <v:rect id="_x0000_i1025" style="width:0;height:1.5pt" o:hralign="center" o:hrstd="t" o:hr="t" fillcolor="#a0a0a0" stroked="f"/>
      </w:pict>
    </w:r>
  </w:p>
  <w:p w14:paraId="1A441B93" w14:textId="77777777" w:rsidR="00347212" w:rsidRDefault="00347212">
    <w:pPr>
      <w:pStyle w:val="Header"/>
    </w:pPr>
  </w:p>
  <w:p w14:paraId="41E29F02" w14:textId="77777777" w:rsidR="00347212" w:rsidRDefault="00347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32E"/>
    <w:multiLevelType w:val="hybridMultilevel"/>
    <w:tmpl w:val="9F6223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0B4"/>
    <w:multiLevelType w:val="hybridMultilevel"/>
    <w:tmpl w:val="243679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672F"/>
    <w:multiLevelType w:val="hybridMultilevel"/>
    <w:tmpl w:val="83AAA63A"/>
    <w:lvl w:ilvl="0" w:tplc="696E0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E5146"/>
    <w:multiLevelType w:val="hybridMultilevel"/>
    <w:tmpl w:val="90C41270"/>
    <w:lvl w:ilvl="0" w:tplc="CE40F7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2F96"/>
    <w:multiLevelType w:val="hybridMultilevel"/>
    <w:tmpl w:val="C150BE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35D4B"/>
    <w:multiLevelType w:val="hybridMultilevel"/>
    <w:tmpl w:val="B63E2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E7D54"/>
    <w:multiLevelType w:val="hybridMultilevel"/>
    <w:tmpl w:val="93A0D2F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7A605D4"/>
    <w:multiLevelType w:val="hybridMultilevel"/>
    <w:tmpl w:val="802A5534"/>
    <w:lvl w:ilvl="0" w:tplc="1C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6C06AD9"/>
    <w:multiLevelType w:val="hybridMultilevel"/>
    <w:tmpl w:val="AF144518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6527550">
    <w:abstractNumId w:val="8"/>
  </w:num>
  <w:num w:numId="2" w16cid:durableId="1343556627">
    <w:abstractNumId w:val="9"/>
  </w:num>
  <w:num w:numId="3" w16cid:durableId="322585879">
    <w:abstractNumId w:val="11"/>
  </w:num>
  <w:num w:numId="4" w16cid:durableId="754744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8090759">
    <w:abstractNumId w:val="3"/>
  </w:num>
  <w:num w:numId="6" w16cid:durableId="127863406">
    <w:abstractNumId w:val="2"/>
  </w:num>
  <w:num w:numId="7" w16cid:durableId="968239433">
    <w:abstractNumId w:val="4"/>
  </w:num>
  <w:num w:numId="8" w16cid:durableId="357852997">
    <w:abstractNumId w:val="11"/>
  </w:num>
  <w:num w:numId="9" w16cid:durableId="621157400">
    <w:abstractNumId w:val="11"/>
  </w:num>
  <w:num w:numId="10" w16cid:durableId="1055010478">
    <w:abstractNumId w:val="11"/>
  </w:num>
  <w:num w:numId="11" w16cid:durableId="2110806836">
    <w:abstractNumId w:val="11"/>
  </w:num>
  <w:num w:numId="12" w16cid:durableId="274562238">
    <w:abstractNumId w:val="11"/>
  </w:num>
  <w:num w:numId="13" w16cid:durableId="543564491">
    <w:abstractNumId w:val="11"/>
  </w:num>
  <w:num w:numId="14" w16cid:durableId="47655658">
    <w:abstractNumId w:val="11"/>
  </w:num>
  <w:num w:numId="15" w16cid:durableId="993486777">
    <w:abstractNumId w:val="11"/>
  </w:num>
  <w:num w:numId="16" w16cid:durableId="1892382179">
    <w:abstractNumId w:val="11"/>
  </w:num>
  <w:num w:numId="17" w16cid:durableId="160128214">
    <w:abstractNumId w:val="11"/>
  </w:num>
  <w:num w:numId="18" w16cid:durableId="345402854">
    <w:abstractNumId w:val="11"/>
  </w:num>
  <w:num w:numId="19" w16cid:durableId="1292713467">
    <w:abstractNumId w:val="11"/>
  </w:num>
  <w:num w:numId="20" w16cid:durableId="1343706076">
    <w:abstractNumId w:val="11"/>
  </w:num>
  <w:num w:numId="21" w16cid:durableId="1456019887">
    <w:abstractNumId w:val="5"/>
  </w:num>
  <w:num w:numId="22" w16cid:durableId="1780297395">
    <w:abstractNumId w:val="11"/>
  </w:num>
  <w:num w:numId="23" w16cid:durableId="438642898">
    <w:abstractNumId w:val="11"/>
  </w:num>
  <w:num w:numId="24" w16cid:durableId="131992150">
    <w:abstractNumId w:val="11"/>
  </w:num>
  <w:num w:numId="25" w16cid:durableId="819544215">
    <w:abstractNumId w:val="11"/>
  </w:num>
  <w:num w:numId="26" w16cid:durableId="838498791">
    <w:abstractNumId w:val="11"/>
  </w:num>
  <w:num w:numId="27" w16cid:durableId="833109041">
    <w:abstractNumId w:val="11"/>
  </w:num>
  <w:num w:numId="28" w16cid:durableId="1540169976">
    <w:abstractNumId w:val="10"/>
  </w:num>
  <w:num w:numId="29" w16cid:durableId="1159954386">
    <w:abstractNumId w:val="6"/>
  </w:num>
  <w:num w:numId="30" w16cid:durableId="1083769292">
    <w:abstractNumId w:val="11"/>
  </w:num>
  <w:num w:numId="31" w16cid:durableId="1817601052">
    <w:abstractNumId w:val="11"/>
  </w:num>
  <w:num w:numId="32" w16cid:durableId="263615472">
    <w:abstractNumId w:val="11"/>
  </w:num>
  <w:num w:numId="33" w16cid:durableId="1589850804">
    <w:abstractNumId w:val="11"/>
  </w:num>
  <w:num w:numId="34" w16cid:durableId="999769289">
    <w:abstractNumId w:val="11"/>
  </w:num>
  <w:num w:numId="35" w16cid:durableId="1000351184">
    <w:abstractNumId w:val="1"/>
  </w:num>
  <w:num w:numId="36" w16cid:durableId="937719478">
    <w:abstractNumId w:val="11"/>
  </w:num>
  <w:num w:numId="37" w16cid:durableId="881206794">
    <w:abstractNumId w:val="11"/>
  </w:num>
  <w:num w:numId="38" w16cid:durableId="1103694956">
    <w:abstractNumId w:val="11"/>
  </w:num>
  <w:num w:numId="39" w16cid:durableId="1175876790">
    <w:abstractNumId w:val="11"/>
  </w:num>
  <w:num w:numId="40" w16cid:durableId="992416150">
    <w:abstractNumId w:val="7"/>
  </w:num>
  <w:num w:numId="41" w16cid:durableId="1074399171">
    <w:abstractNumId w:val="11"/>
  </w:num>
  <w:num w:numId="42" w16cid:durableId="1126777613">
    <w:abstractNumId w:val="11"/>
  </w:num>
  <w:num w:numId="43" w16cid:durableId="257373777">
    <w:abstractNumId w:val="11"/>
  </w:num>
  <w:num w:numId="44" w16cid:durableId="677543889">
    <w:abstractNumId w:val="11"/>
  </w:num>
  <w:num w:numId="45" w16cid:durableId="7382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tjQ1MjMzMzYxNzBS0lEKTi0uzszPAykwrwUA8T+vdywAAAA="/>
  </w:docVars>
  <w:rsids>
    <w:rsidRoot w:val="00F67F3C"/>
    <w:rsid w:val="00012B85"/>
    <w:rsid w:val="00012F20"/>
    <w:rsid w:val="00017DCE"/>
    <w:rsid w:val="00023A62"/>
    <w:rsid w:val="00025AAE"/>
    <w:rsid w:val="000337EB"/>
    <w:rsid w:val="0003721A"/>
    <w:rsid w:val="000400A6"/>
    <w:rsid w:val="00040C2B"/>
    <w:rsid w:val="00055D45"/>
    <w:rsid w:val="00060177"/>
    <w:rsid w:val="0007281B"/>
    <w:rsid w:val="00083D64"/>
    <w:rsid w:val="00093D13"/>
    <w:rsid w:val="000A7A18"/>
    <w:rsid w:val="000C1DDA"/>
    <w:rsid w:val="000C5BF0"/>
    <w:rsid w:val="000D05F9"/>
    <w:rsid w:val="000D1AA2"/>
    <w:rsid w:val="000E255A"/>
    <w:rsid w:val="000F49E4"/>
    <w:rsid w:val="000F78D8"/>
    <w:rsid w:val="0010090F"/>
    <w:rsid w:val="001030DC"/>
    <w:rsid w:val="00104481"/>
    <w:rsid w:val="00107D22"/>
    <w:rsid w:val="001109C3"/>
    <w:rsid w:val="00110FFD"/>
    <w:rsid w:val="00120212"/>
    <w:rsid w:val="001250F4"/>
    <w:rsid w:val="00125C00"/>
    <w:rsid w:val="00141FB4"/>
    <w:rsid w:val="001436D2"/>
    <w:rsid w:val="00154AD4"/>
    <w:rsid w:val="001572E7"/>
    <w:rsid w:val="0015751A"/>
    <w:rsid w:val="001602BF"/>
    <w:rsid w:val="00161553"/>
    <w:rsid w:val="00163181"/>
    <w:rsid w:val="0017438F"/>
    <w:rsid w:val="0017583E"/>
    <w:rsid w:val="001800EB"/>
    <w:rsid w:val="0018415D"/>
    <w:rsid w:val="00184A8B"/>
    <w:rsid w:val="0018556A"/>
    <w:rsid w:val="00190187"/>
    <w:rsid w:val="001B7084"/>
    <w:rsid w:val="001C1FFF"/>
    <w:rsid w:val="001C4873"/>
    <w:rsid w:val="001C5578"/>
    <w:rsid w:val="001D67DA"/>
    <w:rsid w:val="001D6EA9"/>
    <w:rsid w:val="001E10C1"/>
    <w:rsid w:val="001E72F9"/>
    <w:rsid w:val="001F19AF"/>
    <w:rsid w:val="001F2235"/>
    <w:rsid w:val="00202448"/>
    <w:rsid w:val="0020501C"/>
    <w:rsid w:val="0020797C"/>
    <w:rsid w:val="00213A88"/>
    <w:rsid w:val="00214445"/>
    <w:rsid w:val="00214640"/>
    <w:rsid w:val="002151FB"/>
    <w:rsid w:val="002158F3"/>
    <w:rsid w:val="00220335"/>
    <w:rsid w:val="00240252"/>
    <w:rsid w:val="00241BDA"/>
    <w:rsid w:val="00254FAB"/>
    <w:rsid w:val="002607E4"/>
    <w:rsid w:val="00261026"/>
    <w:rsid w:val="00265682"/>
    <w:rsid w:val="002765D4"/>
    <w:rsid w:val="00276B52"/>
    <w:rsid w:val="00280A3A"/>
    <w:rsid w:val="00284C15"/>
    <w:rsid w:val="00284DFA"/>
    <w:rsid w:val="002857AC"/>
    <w:rsid w:val="002943BF"/>
    <w:rsid w:val="002A0AD5"/>
    <w:rsid w:val="002A1351"/>
    <w:rsid w:val="002A1B42"/>
    <w:rsid w:val="002A5393"/>
    <w:rsid w:val="002A7F93"/>
    <w:rsid w:val="002C0E78"/>
    <w:rsid w:val="002C64D9"/>
    <w:rsid w:val="002D3A7D"/>
    <w:rsid w:val="002D3AFF"/>
    <w:rsid w:val="002F608C"/>
    <w:rsid w:val="002F650D"/>
    <w:rsid w:val="0030159F"/>
    <w:rsid w:val="00304A1F"/>
    <w:rsid w:val="00305178"/>
    <w:rsid w:val="00316D21"/>
    <w:rsid w:val="0032326C"/>
    <w:rsid w:val="003239E0"/>
    <w:rsid w:val="00345BAB"/>
    <w:rsid w:val="00347212"/>
    <w:rsid w:val="00355B18"/>
    <w:rsid w:val="00357FA2"/>
    <w:rsid w:val="00361412"/>
    <w:rsid w:val="00372707"/>
    <w:rsid w:val="00377750"/>
    <w:rsid w:val="00382988"/>
    <w:rsid w:val="003A0940"/>
    <w:rsid w:val="003A3B30"/>
    <w:rsid w:val="003A6C3E"/>
    <w:rsid w:val="003C11AD"/>
    <w:rsid w:val="003D121D"/>
    <w:rsid w:val="003D38DC"/>
    <w:rsid w:val="003E160B"/>
    <w:rsid w:val="003E48C0"/>
    <w:rsid w:val="003E55E6"/>
    <w:rsid w:val="003E66EA"/>
    <w:rsid w:val="004023FE"/>
    <w:rsid w:val="0041216B"/>
    <w:rsid w:val="00417A2F"/>
    <w:rsid w:val="0042184F"/>
    <w:rsid w:val="004230A9"/>
    <w:rsid w:val="004235CD"/>
    <w:rsid w:val="0043110F"/>
    <w:rsid w:val="00446758"/>
    <w:rsid w:val="00454380"/>
    <w:rsid w:val="004602DE"/>
    <w:rsid w:val="00461D30"/>
    <w:rsid w:val="004623F1"/>
    <w:rsid w:val="004702C4"/>
    <w:rsid w:val="00470518"/>
    <w:rsid w:val="00474DD2"/>
    <w:rsid w:val="004778A9"/>
    <w:rsid w:val="00484DEC"/>
    <w:rsid w:val="00486F9B"/>
    <w:rsid w:val="00491D59"/>
    <w:rsid w:val="00491F03"/>
    <w:rsid w:val="00497DF2"/>
    <w:rsid w:val="004A4DBF"/>
    <w:rsid w:val="004B2EF6"/>
    <w:rsid w:val="004B39B7"/>
    <w:rsid w:val="004C012E"/>
    <w:rsid w:val="004C081F"/>
    <w:rsid w:val="004C0EA6"/>
    <w:rsid w:val="004C1075"/>
    <w:rsid w:val="004C3A12"/>
    <w:rsid w:val="004C4772"/>
    <w:rsid w:val="004C515A"/>
    <w:rsid w:val="004D6022"/>
    <w:rsid w:val="004D6865"/>
    <w:rsid w:val="004D736C"/>
    <w:rsid w:val="004E6A96"/>
    <w:rsid w:val="004F0D86"/>
    <w:rsid w:val="004F31E4"/>
    <w:rsid w:val="00515D1F"/>
    <w:rsid w:val="00517AD4"/>
    <w:rsid w:val="00524252"/>
    <w:rsid w:val="005315A4"/>
    <w:rsid w:val="0055779C"/>
    <w:rsid w:val="0056072E"/>
    <w:rsid w:val="00560886"/>
    <w:rsid w:val="00561AC3"/>
    <w:rsid w:val="0056447D"/>
    <w:rsid w:val="0058761D"/>
    <w:rsid w:val="00587A7A"/>
    <w:rsid w:val="00590DCB"/>
    <w:rsid w:val="00596C28"/>
    <w:rsid w:val="005A2D3D"/>
    <w:rsid w:val="005A5C28"/>
    <w:rsid w:val="005A6486"/>
    <w:rsid w:val="005B3542"/>
    <w:rsid w:val="005B407C"/>
    <w:rsid w:val="005B6E06"/>
    <w:rsid w:val="005C0E73"/>
    <w:rsid w:val="005C1DAA"/>
    <w:rsid w:val="005C27F3"/>
    <w:rsid w:val="005C5D7A"/>
    <w:rsid w:val="005D0596"/>
    <w:rsid w:val="005D15E5"/>
    <w:rsid w:val="005D1C66"/>
    <w:rsid w:val="005F6D17"/>
    <w:rsid w:val="005F784F"/>
    <w:rsid w:val="005F7960"/>
    <w:rsid w:val="00600E37"/>
    <w:rsid w:val="00602391"/>
    <w:rsid w:val="00603BA6"/>
    <w:rsid w:val="006055B2"/>
    <w:rsid w:val="006114B5"/>
    <w:rsid w:val="0061208B"/>
    <w:rsid w:val="006170B5"/>
    <w:rsid w:val="00624586"/>
    <w:rsid w:val="00626683"/>
    <w:rsid w:val="0064078E"/>
    <w:rsid w:val="00642D73"/>
    <w:rsid w:val="00652162"/>
    <w:rsid w:val="0066706C"/>
    <w:rsid w:val="00674104"/>
    <w:rsid w:val="0068017A"/>
    <w:rsid w:val="006871DA"/>
    <w:rsid w:val="00690089"/>
    <w:rsid w:val="006900C8"/>
    <w:rsid w:val="00690D76"/>
    <w:rsid w:val="00691213"/>
    <w:rsid w:val="0069138A"/>
    <w:rsid w:val="00692794"/>
    <w:rsid w:val="0069298C"/>
    <w:rsid w:val="0069572D"/>
    <w:rsid w:val="00696699"/>
    <w:rsid w:val="00696860"/>
    <w:rsid w:val="006A0DA6"/>
    <w:rsid w:val="006A1B7D"/>
    <w:rsid w:val="006A4977"/>
    <w:rsid w:val="006A4F9E"/>
    <w:rsid w:val="006B590D"/>
    <w:rsid w:val="006C6ED0"/>
    <w:rsid w:val="006D167A"/>
    <w:rsid w:val="006D2DB0"/>
    <w:rsid w:val="006D3BB7"/>
    <w:rsid w:val="006E29E1"/>
    <w:rsid w:val="006E41A4"/>
    <w:rsid w:val="006E5570"/>
    <w:rsid w:val="006E56A6"/>
    <w:rsid w:val="006F102C"/>
    <w:rsid w:val="006F2B5E"/>
    <w:rsid w:val="006F30D3"/>
    <w:rsid w:val="0070450F"/>
    <w:rsid w:val="0070463C"/>
    <w:rsid w:val="00704FD9"/>
    <w:rsid w:val="00705AEF"/>
    <w:rsid w:val="0070628C"/>
    <w:rsid w:val="00710628"/>
    <w:rsid w:val="007136B2"/>
    <w:rsid w:val="00715DF6"/>
    <w:rsid w:val="0072141B"/>
    <w:rsid w:val="00722307"/>
    <w:rsid w:val="00731308"/>
    <w:rsid w:val="0074028A"/>
    <w:rsid w:val="00746D58"/>
    <w:rsid w:val="00747C3F"/>
    <w:rsid w:val="007512AA"/>
    <w:rsid w:val="00762591"/>
    <w:rsid w:val="00762BB1"/>
    <w:rsid w:val="00772877"/>
    <w:rsid w:val="007747A3"/>
    <w:rsid w:val="00777EBA"/>
    <w:rsid w:val="0078488E"/>
    <w:rsid w:val="00791EA7"/>
    <w:rsid w:val="00791F74"/>
    <w:rsid w:val="007A2DC7"/>
    <w:rsid w:val="007A36C2"/>
    <w:rsid w:val="007B0B9C"/>
    <w:rsid w:val="007B48A7"/>
    <w:rsid w:val="007C4178"/>
    <w:rsid w:val="007D5154"/>
    <w:rsid w:val="007D742D"/>
    <w:rsid w:val="007E4145"/>
    <w:rsid w:val="007E497C"/>
    <w:rsid w:val="007E5485"/>
    <w:rsid w:val="007F148E"/>
    <w:rsid w:val="00802C12"/>
    <w:rsid w:val="00804561"/>
    <w:rsid w:val="00814B32"/>
    <w:rsid w:val="008154F7"/>
    <w:rsid w:val="00822BEB"/>
    <w:rsid w:val="00831FEA"/>
    <w:rsid w:val="00841F81"/>
    <w:rsid w:val="00846DB7"/>
    <w:rsid w:val="00851593"/>
    <w:rsid w:val="00854475"/>
    <w:rsid w:val="00856318"/>
    <w:rsid w:val="00864F40"/>
    <w:rsid w:val="00865DD5"/>
    <w:rsid w:val="00867B1F"/>
    <w:rsid w:val="00871716"/>
    <w:rsid w:val="00876799"/>
    <w:rsid w:val="00883BB9"/>
    <w:rsid w:val="00885504"/>
    <w:rsid w:val="00894B5B"/>
    <w:rsid w:val="0089511A"/>
    <w:rsid w:val="00897A7E"/>
    <w:rsid w:val="008A0177"/>
    <w:rsid w:val="008A29B1"/>
    <w:rsid w:val="008A4FA5"/>
    <w:rsid w:val="008B34AA"/>
    <w:rsid w:val="008B7399"/>
    <w:rsid w:val="008C07B4"/>
    <w:rsid w:val="008C13F7"/>
    <w:rsid w:val="008C4722"/>
    <w:rsid w:val="008D3514"/>
    <w:rsid w:val="008D4250"/>
    <w:rsid w:val="008E72BF"/>
    <w:rsid w:val="008F3E83"/>
    <w:rsid w:val="009158E0"/>
    <w:rsid w:val="00917E1E"/>
    <w:rsid w:val="0092153D"/>
    <w:rsid w:val="009233B9"/>
    <w:rsid w:val="00931EF8"/>
    <w:rsid w:val="00941ABC"/>
    <w:rsid w:val="00945016"/>
    <w:rsid w:val="00952D76"/>
    <w:rsid w:val="0095538E"/>
    <w:rsid w:val="00956459"/>
    <w:rsid w:val="009716B0"/>
    <w:rsid w:val="00976CB6"/>
    <w:rsid w:val="00992C63"/>
    <w:rsid w:val="00992CB2"/>
    <w:rsid w:val="009972BA"/>
    <w:rsid w:val="009A14F9"/>
    <w:rsid w:val="009C13DB"/>
    <w:rsid w:val="009C3056"/>
    <w:rsid w:val="009D3FBA"/>
    <w:rsid w:val="009D442D"/>
    <w:rsid w:val="009D55C4"/>
    <w:rsid w:val="009E51D4"/>
    <w:rsid w:val="009E5E97"/>
    <w:rsid w:val="009F0207"/>
    <w:rsid w:val="009F2641"/>
    <w:rsid w:val="009F40CF"/>
    <w:rsid w:val="009F6FA6"/>
    <w:rsid w:val="00A00041"/>
    <w:rsid w:val="00A032D9"/>
    <w:rsid w:val="00A04B2F"/>
    <w:rsid w:val="00A050F5"/>
    <w:rsid w:val="00A06558"/>
    <w:rsid w:val="00A15E78"/>
    <w:rsid w:val="00A15F4C"/>
    <w:rsid w:val="00A17B20"/>
    <w:rsid w:val="00A269BA"/>
    <w:rsid w:val="00A26D52"/>
    <w:rsid w:val="00A32ACF"/>
    <w:rsid w:val="00A34FC6"/>
    <w:rsid w:val="00A42D46"/>
    <w:rsid w:val="00A51C74"/>
    <w:rsid w:val="00A63A28"/>
    <w:rsid w:val="00A67978"/>
    <w:rsid w:val="00A70045"/>
    <w:rsid w:val="00A74346"/>
    <w:rsid w:val="00A7607E"/>
    <w:rsid w:val="00A8001F"/>
    <w:rsid w:val="00AA1415"/>
    <w:rsid w:val="00AA5382"/>
    <w:rsid w:val="00AB664A"/>
    <w:rsid w:val="00AB6D73"/>
    <w:rsid w:val="00AC109E"/>
    <w:rsid w:val="00AC46CD"/>
    <w:rsid w:val="00AC5FF9"/>
    <w:rsid w:val="00AD08FB"/>
    <w:rsid w:val="00AE4315"/>
    <w:rsid w:val="00B003A4"/>
    <w:rsid w:val="00B01915"/>
    <w:rsid w:val="00B03729"/>
    <w:rsid w:val="00B0454D"/>
    <w:rsid w:val="00B15464"/>
    <w:rsid w:val="00B160BB"/>
    <w:rsid w:val="00B227BC"/>
    <w:rsid w:val="00B332F6"/>
    <w:rsid w:val="00B35651"/>
    <w:rsid w:val="00B41177"/>
    <w:rsid w:val="00B41233"/>
    <w:rsid w:val="00B43488"/>
    <w:rsid w:val="00B4386D"/>
    <w:rsid w:val="00B52615"/>
    <w:rsid w:val="00B52B36"/>
    <w:rsid w:val="00B55605"/>
    <w:rsid w:val="00B60245"/>
    <w:rsid w:val="00B63E74"/>
    <w:rsid w:val="00B6439A"/>
    <w:rsid w:val="00B70FDF"/>
    <w:rsid w:val="00B74698"/>
    <w:rsid w:val="00B85AD0"/>
    <w:rsid w:val="00BA39FF"/>
    <w:rsid w:val="00BA607A"/>
    <w:rsid w:val="00BB27F2"/>
    <w:rsid w:val="00BB2825"/>
    <w:rsid w:val="00BC2489"/>
    <w:rsid w:val="00BC37C0"/>
    <w:rsid w:val="00BC4E71"/>
    <w:rsid w:val="00BE2AAA"/>
    <w:rsid w:val="00BF4EBB"/>
    <w:rsid w:val="00BF4ED4"/>
    <w:rsid w:val="00BF76DA"/>
    <w:rsid w:val="00C04505"/>
    <w:rsid w:val="00C065D6"/>
    <w:rsid w:val="00C35352"/>
    <w:rsid w:val="00C47983"/>
    <w:rsid w:val="00C47AC2"/>
    <w:rsid w:val="00C52532"/>
    <w:rsid w:val="00C5436E"/>
    <w:rsid w:val="00C71477"/>
    <w:rsid w:val="00C8341F"/>
    <w:rsid w:val="00C90457"/>
    <w:rsid w:val="00CA04EB"/>
    <w:rsid w:val="00CA0CB5"/>
    <w:rsid w:val="00CA0CE6"/>
    <w:rsid w:val="00CA7902"/>
    <w:rsid w:val="00CB159C"/>
    <w:rsid w:val="00CD01BC"/>
    <w:rsid w:val="00CD2791"/>
    <w:rsid w:val="00CD2E50"/>
    <w:rsid w:val="00CD45FE"/>
    <w:rsid w:val="00CE7017"/>
    <w:rsid w:val="00CE7B75"/>
    <w:rsid w:val="00CF74D0"/>
    <w:rsid w:val="00D02654"/>
    <w:rsid w:val="00D05F8D"/>
    <w:rsid w:val="00D34312"/>
    <w:rsid w:val="00D36089"/>
    <w:rsid w:val="00D403A1"/>
    <w:rsid w:val="00D53297"/>
    <w:rsid w:val="00D62A3F"/>
    <w:rsid w:val="00D64941"/>
    <w:rsid w:val="00D65DB7"/>
    <w:rsid w:val="00D73D8E"/>
    <w:rsid w:val="00D7496D"/>
    <w:rsid w:val="00D83B5C"/>
    <w:rsid w:val="00D8625C"/>
    <w:rsid w:val="00D9313C"/>
    <w:rsid w:val="00D9316A"/>
    <w:rsid w:val="00D944E5"/>
    <w:rsid w:val="00D9451B"/>
    <w:rsid w:val="00D94D44"/>
    <w:rsid w:val="00DA3A5A"/>
    <w:rsid w:val="00DA49CD"/>
    <w:rsid w:val="00DB4804"/>
    <w:rsid w:val="00DC000C"/>
    <w:rsid w:val="00DC01E8"/>
    <w:rsid w:val="00DC378B"/>
    <w:rsid w:val="00DC3813"/>
    <w:rsid w:val="00DC497E"/>
    <w:rsid w:val="00DD07D4"/>
    <w:rsid w:val="00DD2C8C"/>
    <w:rsid w:val="00DD7F3F"/>
    <w:rsid w:val="00DE3F78"/>
    <w:rsid w:val="00DF0579"/>
    <w:rsid w:val="00DF3012"/>
    <w:rsid w:val="00DF6B33"/>
    <w:rsid w:val="00E03F01"/>
    <w:rsid w:val="00E14921"/>
    <w:rsid w:val="00E239AC"/>
    <w:rsid w:val="00E2477B"/>
    <w:rsid w:val="00E25D5B"/>
    <w:rsid w:val="00E275D7"/>
    <w:rsid w:val="00E37660"/>
    <w:rsid w:val="00E40E92"/>
    <w:rsid w:val="00E45685"/>
    <w:rsid w:val="00E52538"/>
    <w:rsid w:val="00E52CF9"/>
    <w:rsid w:val="00E55A58"/>
    <w:rsid w:val="00E57B0A"/>
    <w:rsid w:val="00E6006A"/>
    <w:rsid w:val="00E608C2"/>
    <w:rsid w:val="00E64F64"/>
    <w:rsid w:val="00E7274D"/>
    <w:rsid w:val="00E73005"/>
    <w:rsid w:val="00E8540F"/>
    <w:rsid w:val="00EA5792"/>
    <w:rsid w:val="00EA57EE"/>
    <w:rsid w:val="00EB19C0"/>
    <w:rsid w:val="00EC0EB8"/>
    <w:rsid w:val="00EC1F76"/>
    <w:rsid w:val="00EC4B64"/>
    <w:rsid w:val="00ED4660"/>
    <w:rsid w:val="00ED46DF"/>
    <w:rsid w:val="00EE1E09"/>
    <w:rsid w:val="00EE473D"/>
    <w:rsid w:val="00EE585A"/>
    <w:rsid w:val="00EF2D2B"/>
    <w:rsid w:val="00EF30BB"/>
    <w:rsid w:val="00EF43B3"/>
    <w:rsid w:val="00EF7DD9"/>
    <w:rsid w:val="00F066BB"/>
    <w:rsid w:val="00F077B6"/>
    <w:rsid w:val="00F12D8D"/>
    <w:rsid w:val="00F25B46"/>
    <w:rsid w:val="00F3219D"/>
    <w:rsid w:val="00F3574D"/>
    <w:rsid w:val="00F359CC"/>
    <w:rsid w:val="00F35F2C"/>
    <w:rsid w:val="00F360C6"/>
    <w:rsid w:val="00F40FD3"/>
    <w:rsid w:val="00F4749E"/>
    <w:rsid w:val="00F57C40"/>
    <w:rsid w:val="00F63126"/>
    <w:rsid w:val="00F67F3C"/>
    <w:rsid w:val="00F73099"/>
    <w:rsid w:val="00F819C6"/>
    <w:rsid w:val="00F8455E"/>
    <w:rsid w:val="00F850FE"/>
    <w:rsid w:val="00F86392"/>
    <w:rsid w:val="00F865FC"/>
    <w:rsid w:val="00F87A89"/>
    <w:rsid w:val="00F928AE"/>
    <w:rsid w:val="00F94E89"/>
    <w:rsid w:val="00F94FCE"/>
    <w:rsid w:val="00FA37D1"/>
    <w:rsid w:val="00FA4CB6"/>
    <w:rsid w:val="00FB4023"/>
    <w:rsid w:val="00FC02A5"/>
    <w:rsid w:val="00FC1318"/>
    <w:rsid w:val="00FC374B"/>
    <w:rsid w:val="00FC48F7"/>
    <w:rsid w:val="00FC6659"/>
    <w:rsid w:val="00FC79CB"/>
    <w:rsid w:val="00FD0326"/>
    <w:rsid w:val="00FE115E"/>
    <w:rsid w:val="00FE27CE"/>
    <w:rsid w:val="00FE474E"/>
    <w:rsid w:val="00FF0EC9"/>
    <w:rsid w:val="00FF2B52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9B3C61F"/>
  <w15:docId w15:val="{56CC2A56-048B-4377-A2CB-05995BC2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4F7"/>
  </w:style>
  <w:style w:type="paragraph" w:styleId="Heading1">
    <w:name w:val="heading 1"/>
    <w:aliases w:val="Professional Summary"/>
    <w:basedOn w:val="Normal"/>
    <w:next w:val="BodyText"/>
    <w:qFormat/>
    <w:rsid w:val="008154F7"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rsid w:val="008154F7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rsid w:val="008154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54F7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8154F7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8154F7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8154F7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8154F7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rsid w:val="008154F7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link w:val="FooterChar"/>
    <w:uiPriority w:val="99"/>
    <w:rsid w:val="008154F7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rsid w:val="008154F7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rsid w:val="008154F7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8154F7"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sid w:val="008154F7"/>
    <w:rPr>
      <w:b/>
    </w:rPr>
  </w:style>
  <w:style w:type="paragraph" w:customStyle="1" w:styleId="SectionHeader">
    <w:name w:val="Section Header"/>
    <w:basedOn w:val="Heading1"/>
    <w:qFormat/>
    <w:rsid w:val="008154F7"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rsid w:val="008154F7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sid w:val="00815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154F7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rsid w:val="008154F7"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sid w:val="008154F7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8154F7"/>
    <w:pPr>
      <w:ind w:left="720"/>
      <w:contextualSpacing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A14F9"/>
  </w:style>
  <w:style w:type="paragraph" w:styleId="PlainText">
    <w:name w:val="Plain Text"/>
    <w:basedOn w:val="Normal"/>
    <w:link w:val="PlainTextChar"/>
    <w:rsid w:val="0021444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4445"/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D94D44"/>
  </w:style>
  <w:style w:type="table" w:styleId="TableGrid">
    <w:name w:val="Table Grid"/>
    <w:basedOn w:val="TableNormal"/>
    <w:rsid w:val="00B01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ra.CGF\Application%20Data\Microsoft\Templates\MN_ChronResumeNo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CDC9D9D1-FB0A-491D-B6ED-ACDB1E7A021C</TemplateGUID>
    <TemplateBuildVersion>8</TemplateBuildVersion>
    <TemplateBuildDate>2010-06-15T11:59:49.8792817+02:00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5E78-5245-498F-9102-B855AD84B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4551B-61F9-4FE0-8DBF-E6C860CF70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9E18BAB-7A10-4C6D-8036-0870B1CD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MN_ChronResumeNoBorder.dotm</Template>
  <TotalTime>47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 Booysen</dc:creator>
  <cp:lastModifiedBy>Grant Booysen</cp:lastModifiedBy>
  <cp:revision>10</cp:revision>
  <cp:lastPrinted>2016-05-25T11:01:00Z</cp:lastPrinted>
  <dcterms:created xsi:type="dcterms:W3CDTF">2021-04-30T07:33:00Z</dcterms:created>
  <dcterms:modified xsi:type="dcterms:W3CDTF">2023-06-25T13:02:00Z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TC019533839991</vt:lpwstr>
  </property>
</Properties>
</file>